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E62D09" w:rsidRPr="005152F2" w:rsidTr="004E4B02">
        <w:tc>
          <w:tcPr>
            <w:tcW w:w="3023" w:type="dxa"/>
          </w:tcPr>
          <w:sdt>
            <w:sdtPr>
              <w:alias w:val="Su nombre:"/>
              <w:tag w:val="Su nombre:"/>
              <w:id w:val="-1681114201"/>
              <w:placeholder>
                <w:docPart w:val="D7208A5A4429E048948C4A1F80D425B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:rsidR="00ED349C" w:rsidRPr="005152F2" w:rsidRDefault="00071194" w:rsidP="0009079F">
                <w:pPr>
                  <w:pStyle w:val="Ttulo1"/>
                </w:pPr>
                <w:r>
                  <w:t>karmika spa software 77.276.497-9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E62D09" w:rsidRDefault="00E62D09" w:rsidP="0009079F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024B6E1A" wp14:editId="22CB9F7B">
                            <wp:extent cx="329184" cy="329184"/>
                            <wp:effectExtent l="0" t="0" r="13970" b="13970"/>
                            <wp:docPr id="6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orma libre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orma libre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D1770BD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">
                            <v:shape id="Forma libre 7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8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E62D09" w:rsidRDefault="004F4615" w:rsidP="0009079F">
                  <w:pPr>
                    <w:pStyle w:val="Ttulo3"/>
                  </w:pPr>
                  <w:r>
                    <w:t>felipe.chandia@karmika.cl</w: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E62D09" w:rsidRDefault="00E62D09" w:rsidP="0009079F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22086AD5" wp14:editId="37F72281">
                            <wp:extent cx="329184" cy="329184"/>
                            <wp:effectExtent l="0" t="0" r="13970" b="13970"/>
                            <wp:docPr id="9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orma libre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orma libre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76FABB9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">
                            <v:shape id="Forma libre 10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11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E62D09" w:rsidRDefault="004F4615" w:rsidP="0009079F">
                  <w:pPr>
                    <w:pStyle w:val="Ttulo3"/>
                  </w:pPr>
                  <w:r>
                    <w:t>+56 930978304</w: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:rsidR="00E62D09" w:rsidRPr="00441EB9" w:rsidRDefault="00E62D09" w:rsidP="0070673F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</w:tbl>
          <w:p w:rsidR="00E62D09" w:rsidRPr="005152F2" w:rsidRDefault="00E62D09" w:rsidP="0009079F"/>
        </w:tc>
        <w:tc>
          <w:tcPr>
            <w:tcW w:w="723" w:type="dxa"/>
          </w:tcPr>
          <w:p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E62D09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:rsidR="00E62D09" w:rsidRDefault="00A40284" w:rsidP="00071194">
                  <w:pPr>
                    <w:pStyle w:val="Ttulo2"/>
                    <w:jc w:val="both"/>
                  </w:pPr>
                  <w:sdt>
                    <w:sdtPr>
                      <w:alias w:val="Nombre del destinatario:"/>
                      <w:tag w:val="Nombre del destinatario:"/>
                      <w:id w:val="-856427655"/>
                      <w:placeholder>
                        <w:docPart w:val="5EE6B8363ED9C4429A37D94A92E53E5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F4615">
                        <w:t>sami 5</w:t>
                      </w:r>
                    </w:sdtContent>
                  </w:sdt>
                </w:p>
                <w:p w:rsidR="00E62D09" w:rsidRPr="005152F2" w:rsidRDefault="004F4615" w:rsidP="00071194">
                  <w:pPr>
                    <w:pStyle w:val="Ttulo2"/>
                    <w:jc w:val="both"/>
                  </w:pPr>
                  <w:r>
                    <w:t>sistema de adminitración minimercado</w:t>
                  </w:r>
                </w:p>
                <w:p w:rsidR="004F4615" w:rsidRDefault="004F4615" w:rsidP="00071194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</w:pPr>
                  <w:r>
                    <w:t>Licencia de uso de software de por vida.</w:t>
                  </w:r>
                </w:p>
                <w:p w:rsidR="004F4615" w:rsidRDefault="004F4615" w:rsidP="00071194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</w:pPr>
                  <w:r>
                    <w:t xml:space="preserve">Asesoría técnica y empresarial por un año. </w:t>
                  </w:r>
                </w:p>
                <w:p w:rsidR="004F4615" w:rsidRDefault="004F4615" w:rsidP="00071194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</w:pPr>
                  <w:r>
                    <w:t xml:space="preserve">Soporte técnico remoto por un año. </w:t>
                  </w:r>
                </w:p>
                <w:p w:rsidR="004F4615" w:rsidRDefault="004F4615" w:rsidP="00071194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</w:pPr>
                  <w:r>
                    <w:t>Soporte presencial 2 visitas mensuales por un año. (comuna de Parral)</w:t>
                  </w:r>
                </w:p>
                <w:p w:rsidR="004F4615" w:rsidRDefault="004F4615" w:rsidP="00071194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</w:pPr>
                  <w:r>
                    <w:t xml:space="preserve">Instalación de software y configuración de equipo. </w:t>
                  </w:r>
                </w:p>
                <w:p w:rsidR="004F4615" w:rsidRDefault="004F4615" w:rsidP="00071194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</w:pPr>
                  <w:r>
                    <w:t>Asesoría tributaria.</w:t>
                  </w:r>
                </w:p>
                <w:p w:rsidR="004F4615" w:rsidRDefault="004F4615" w:rsidP="00071194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</w:pPr>
                  <w:r>
                    <w:t xml:space="preserve">Gestión contratación servicio de Boletas electrónicas </w:t>
                  </w:r>
                  <w:proofErr w:type="spellStart"/>
                  <w:r>
                    <w:t>Lioren</w:t>
                  </w:r>
                  <w:proofErr w:type="spellEnd"/>
                  <w:r>
                    <w:t>.</w:t>
                  </w:r>
                </w:p>
                <w:p w:rsidR="004F4615" w:rsidRDefault="004F4615" w:rsidP="00071194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</w:pPr>
                  <w:r>
                    <w:t xml:space="preserve">Capacitación tributaria electrónica. </w:t>
                  </w:r>
                </w:p>
                <w:p w:rsidR="004F4615" w:rsidRDefault="004F4615" w:rsidP="00071194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</w:pPr>
                  <w:r>
                    <w:t xml:space="preserve">Capacitación de uso de software.  </w:t>
                  </w:r>
                </w:p>
                <w:p w:rsidR="004F4615" w:rsidRDefault="004F4615" w:rsidP="00071194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</w:pPr>
                  <w:r>
                    <w:t xml:space="preserve">Actualizaciones Gratuitas por un año. </w:t>
                  </w:r>
                </w:p>
                <w:p w:rsidR="004F4615" w:rsidRDefault="004F4615" w:rsidP="00071194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</w:pPr>
                  <w:r>
                    <w:t xml:space="preserve">Incorporación de características a pedido gratuitas. </w:t>
                  </w:r>
                </w:p>
                <w:p w:rsidR="004F4615" w:rsidRDefault="004F4615" w:rsidP="00071194">
                  <w:pPr>
                    <w:jc w:val="both"/>
                  </w:pPr>
                </w:p>
                <w:p w:rsidR="004F4615" w:rsidRDefault="004F4615" w:rsidP="00071194">
                  <w:pPr>
                    <w:jc w:val="both"/>
                  </w:pPr>
                  <w:r>
                    <w:t>Sami5 es un software diseñado para la administración de pequeños negocios con la versatilidad de poder funcionar tanto en almacenes</w:t>
                  </w:r>
                  <w:r w:rsidR="00071194">
                    <w:t xml:space="preserve">, ferreterías o locales de comida rápida. Posee opciones de configuración que permiten integrarlo con una pantalla </w:t>
                  </w:r>
                  <w:proofErr w:type="spellStart"/>
                  <w:r w:rsidR="00071194">
                    <w:t>touch</w:t>
                  </w:r>
                  <w:proofErr w:type="spellEnd"/>
                  <w:r w:rsidR="00071194">
                    <w:t xml:space="preserve"> para facilitar la su ejecución. </w:t>
                  </w:r>
                </w:p>
                <w:p w:rsidR="00071194" w:rsidRDefault="00071194" w:rsidP="00071194">
                  <w:pPr>
                    <w:jc w:val="both"/>
                  </w:pPr>
                  <w:r>
                    <w:t xml:space="preserve">Según los requerimientos del cliente y las realidades de cada negocio se podrían agregar características sin mayores contratiempos, siempre dispuestos a adaptarnos a la realidad de cada emprendedor. </w:t>
                  </w:r>
                </w:p>
                <w:p w:rsidR="00071194" w:rsidRDefault="00071194" w:rsidP="00071194">
                  <w:pPr>
                    <w:jc w:val="both"/>
                  </w:pPr>
                </w:p>
                <w:p w:rsidR="00071194" w:rsidRDefault="00071194" w:rsidP="00071194">
                  <w:pPr>
                    <w:jc w:val="both"/>
                  </w:pPr>
                  <w:r>
                    <w:t xml:space="preserve">Costo total del servicio $300.000. (facturación exenta de </w:t>
                  </w:r>
                  <w:proofErr w:type="spellStart"/>
                  <w:r>
                    <w:t>iva</w:t>
                  </w:r>
                  <w:proofErr w:type="spellEnd"/>
                  <w:r>
                    <w:t xml:space="preserve">). </w:t>
                  </w:r>
                </w:p>
                <w:p w:rsidR="00071194" w:rsidRDefault="00071194" w:rsidP="00071194">
                  <w:pPr>
                    <w:jc w:val="both"/>
                  </w:pPr>
                </w:p>
                <w:p w:rsidR="00071194" w:rsidRDefault="00071194" w:rsidP="00071194">
                  <w:pPr>
                    <w:jc w:val="both"/>
                  </w:pPr>
                </w:p>
                <w:p w:rsidR="00071194" w:rsidRDefault="00071194" w:rsidP="00071194">
                  <w:pPr>
                    <w:jc w:val="both"/>
                  </w:pPr>
                </w:p>
                <w:p w:rsidR="00071194" w:rsidRDefault="00071194" w:rsidP="00071194">
                  <w:pPr>
                    <w:jc w:val="both"/>
                  </w:pPr>
                </w:p>
                <w:p w:rsidR="00071194" w:rsidRDefault="00071194" w:rsidP="00071194">
                  <w:pPr>
                    <w:jc w:val="both"/>
                  </w:pPr>
                </w:p>
                <w:p w:rsidR="00071194" w:rsidRDefault="00071194" w:rsidP="00071194">
                  <w:pPr>
                    <w:jc w:val="center"/>
                  </w:pPr>
                  <w:r>
                    <w:t>___________________</w:t>
                  </w:r>
                </w:p>
                <w:p w:rsidR="00071194" w:rsidRDefault="00071194" w:rsidP="00071194">
                  <w:pPr>
                    <w:spacing w:line="240" w:lineRule="atLeast"/>
                    <w:jc w:val="center"/>
                  </w:pPr>
                  <w:r>
                    <w:t xml:space="preserve">Felipe </w:t>
                  </w:r>
                  <w:proofErr w:type="spellStart"/>
                  <w:r>
                    <w:t>Chandía</w:t>
                  </w:r>
                  <w:proofErr w:type="spellEnd"/>
                  <w:r>
                    <w:t xml:space="preserve"> Castillo</w:t>
                  </w:r>
                </w:p>
                <w:p w:rsidR="00071194" w:rsidRDefault="00071194" w:rsidP="00071194">
                  <w:pPr>
                    <w:spacing w:line="240" w:lineRule="atLeast"/>
                    <w:jc w:val="center"/>
                  </w:pPr>
                  <w:r>
                    <w:t>16.822.404-4</w:t>
                  </w:r>
                </w:p>
                <w:p w:rsidR="00071194" w:rsidRDefault="00071194" w:rsidP="00071194">
                  <w:pPr>
                    <w:spacing w:line="240" w:lineRule="atLeast"/>
                    <w:jc w:val="center"/>
                  </w:pPr>
                  <w:r>
                    <w:t>Representante legal</w:t>
                  </w:r>
                </w:p>
                <w:p w:rsidR="004F4615" w:rsidRPr="004F4615" w:rsidRDefault="00071194" w:rsidP="00071194">
                  <w:pPr>
                    <w:spacing w:line="240" w:lineRule="atLeast"/>
                    <w:jc w:val="center"/>
                  </w:pPr>
                  <w:proofErr w:type="spellStart"/>
                  <w:r>
                    <w:t>Karmika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SpA</w:t>
                  </w:r>
                  <w:proofErr w:type="spellEnd"/>
                  <w:r>
                    <w:t>.</w:t>
                  </w:r>
                </w:p>
              </w:tc>
            </w:tr>
          </w:tbl>
          <w:p w:rsidR="00E62D09" w:rsidRPr="005152F2" w:rsidRDefault="00E62D09" w:rsidP="00071194">
            <w:pPr>
              <w:jc w:val="both"/>
            </w:pPr>
          </w:p>
        </w:tc>
      </w:tr>
    </w:tbl>
    <w:p w:rsidR="004416AD" w:rsidRDefault="004416AD" w:rsidP="004E4B02">
      <w:pPr>
        <w:pStyle w:val="Sinespaciado"/>
      </w:pPr>
    </w:p>
    <w:sectPr w:rsidR="004416AD" w:rsidSect="00174F2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284" w:rsidRDefault="00A40284" w:rsidP="005E79E1">
      <w:pPr>
        <w:spacing w:after="0" w:line="240" w:lineRule="auto"/>
      </w:pPr>
      <w:r>
        <w:separator/>
      </w:r>
    </w:p>
  </w:endnote>
  <w:endnote w:type="continuationSeparator" w:id="0">
    <w:p w:rsidR="00A40284" w:rsidRDefault="00A40284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030" w:rsidRDefault="00087030" w:rsidP="00087030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E4B02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  <w:r w:rsidRPr="00DC79BB"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452336C" wp14:editId="308B649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upo 4" descr="Diseño de gráfico de pie de página con rectángulos grises en diversos ángul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4C8B0AB5" id="Grupo 4" o:spid="_x0000_s1026" alt="Diseño de gráfico de pie de página con rectángulos grises en diversos ángulo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">
                  <o:lock v:ext="edit" aspectratio="t"/>
    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030" w:rsidRDefault="00087030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FC05B00" wp14:editId="717000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orma libre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bre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bre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bre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bre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bre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bre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orma libre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orma libre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A164E5B" id="Grupo 4" o:spid="_x0000_s1026" alt="Diseño de gráfico de pie de página con rectángulos grises en diversos ángulo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">
              <o:lock v:ext="edit" aspectratio="t"/>
              <v:shape id="Forma libre 27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28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29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0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1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32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33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4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85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284" w:rsidRDefault="00A40284" w:rsidP="005E79E1">
      <w:pPr>
        <w:spacing w:after="0" w:line="240" w:lineRule="auto"/>
      </w:pPr>
      <w:r>
        <w:separator/>
      </w:r>
    </w:p>
  </w:footnote>
  <w:footnote w:type="continuationSeparator" w:id="0">
    <w:p w:rsidR="00A40284" w:rsidRDefault="00A40284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9E1" w:rsidRDefault="005E79E1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E586C" wp14:editId="22D314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DBFE6BC" id="Grupo 17" o:spid="_x0000_s1026" alt="Diseño de gráfico de encabezado con rectángulos grises en diversos ángulo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&#13;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030" w:rsidRDefault="00087030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DFCFB6" wp14:editId="493068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orma lib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b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b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b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b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b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b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b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b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669BBD6" id="Grupo 17" o:spid="_x0000_s1026" alt="Diseño de gráfico de encabezado con rectángulos grises en diversos ángulo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">
              <o:lock v:ext="edit" aspectratio="t"/>
              <v:shape id="Forma libre 5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1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1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2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2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2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2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2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2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E4B5B"/>
    <w:multiLevelType w:val="hybridMultilevel"/>
    <w:tmpl w:val="572E007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15"/>
    <w:rsid w:val="00065295"/>
    <w:rsid w:val="00071194"/>
    <w:rsid w:val="00087030"/>
    <w:rsid w:val="00174F2B"/>
    <w:rsid w:val="001A183F"/>
    <w:rsid w:val="00253B9D"/>
    <w:rsid w:val="00293B83"/>
    <w:rsid w:val="002A4640"/>
    <w:rsid w:val="002B444C"/>
    <w:rsid w:val="0038539E"/>
    <w:rsid w:val="003E0B7A"/>
    <w:rsid w:val="004242EC"/>
    <w:rsid w:val="004416AD"/>
    <w:rsid w:val="004E4B02"/>
    <w:rsid w:val="004F4615"/>
    <w:rsid w:val="005E79E1"/>
    <w:rsid w:val="006A3CE7"/>
    <w:rsid w:val="0070673F"/>
    <w:rsid w:val="008638BA"/>
    <w:rsid w:val="008A188A"/>
    <w:rsid w:val="00A40219"/>
    <w:rsid w:val="00A40284"/>
    <w:rsid w:val="00A53C3C"/>
    <w:rsid w:val="00A56D1A"/>
    <w:rsid w:val="00BC2A58"/>
    <w:rsid w:val="00C01967"/>
    <w:rsid w:val="00E22177"/>
    <w:rsid w:val="00E62D09"/>
    <w:rsid w:val="00ED349C"/>
    <w:rsid w:val="00F2556B"/>
    <w:rsid w:val="00F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24CBA4"/>
  <w15:chartTrackingRefBased/>
  <w15:docId w15:val="{24C96CB5-0C25-B447-8D52-AB52FDAE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</w:style>
  <w:style w:type="paragraph" w:styleId="Ttulo1">
    <w:name w:val="heading 1"/>
    <w:basedOn w:val="Normal"/>
    <w:link w:val="Ttulo1C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62D09"/>
    <w:rPr>
      <w:color w:val="808080"/>
    </w:rPr>
  </w:style>
  <w:style w:type="paragraph" w:styleId="Saludo">
    <w:name w:val="Salutation"/>
    <w:basedOn w:val="Normal"/>
    <w:next w:val="Normal"/>
    <w:link w:val="SaludoCar"/>
    <w:uiPriority w:val="10"/>
    <w:qFormat/>
    <w:rsid w:val="002A4640"/>
  </w:style>
  <w:style w:type="character" w:customStyle="1" w:styleId="SaludoCar">
    <w:name w:val="Saludo Car"/>
    <w:basedOn w:val="Fuentedeprrafopredeter"/>
    <w:link w:val="Saludo"/>
    <w:uiPriority w:val="10"/>
    <w:rsid w:val="002A4640"/>
  </w:style>
  <w:style w:type="paragraph" w:styleId="Cierre">
    <w:name w:val="Closing"/>
    <w:basedOn w:val="Normal"/>
    <w:next w:val="Firma"/>
    <w:link w:val="CierreCar"/>
    <w:uiPriority w:val="11"/>
    <w:qFormat/>
    <w:rsid w:val="002A4640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1"/>
    <w:rsid w:val="002A4640"/>
  </w:style>
  <w:style w:type="paragraph" w:styleId="Firma">
    <w:name w:val="Signature"/>
    <w:basedOn w:val="Normal"/>
    <w:next w:val="Normal"/>
    <w:link w:val="FirmaCar"/>
    <w:uiPriority w:val="12"/>
    <w:qFormat/>
    <w:rsid w:val="00BC2A58"/>
    <w:pPr>
      <w:spacing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BC2A58"/>
  </w:style>
  <w:style w:type="paragraph" w:styleId="Encabezado">
    <w:name w:val="header"/>
    <w:basedOn w:val="Normal"/>
    <w:link w:val="EncabezadoC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EncabezadoCar">
    <w:name w:val="Encabezado Car"/>
    <w:basedOn w:val="Fuentedeprrafopredeter"/>
    <w:link w:val="Encabezado"/>
    <w:uiPriority w:val="99"/>
    <w:rsid w:val="004416AD"/>
  </w:style>
  <w:style w:type="paragraph" w:styleId="Piedepgina">
    <w:name w:val="footer"/>
    <w:basedOn w:val="Normal"/>
    <w:link w:val="PiedepginaC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6AD"/>
  </w:style>
  <w:style w:type="character" w:customStyle="1" w:styleId="Ttulo4Car">
    <w:name w:val="Título 4 Car"/>
    <w:basedOn w:val="Fuentedeprrafopredeter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inespaciado">
    <w:name w:val="No Spacing"/>
    <w:uiPriority w:val="98"/>
    <w:qFormat/>
    <w:rsid w:val="004E4B02"/>
    <w:pPr>
      <w:spacing w:after="0" w:line="240" w:lineRule="auto"/>
    </w:pPr>
  </w:style>
  <w:style w:type="paragraph" w:styleId="Prrafodelista">
    <w:name w:val="List Paragraph"/>
    <w:basedOn w:val="Normal"/>
    <w:uiPriority w:val="34"/>
    <w:unhideWhenUsed/>
    <w:qFormat/>
    <w:rsid w:val="004F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elipe/Library/Containers/com.microsoft.Word/Data/Library/Application%20Support/Microsoft/Office/16.0/DTS/es-ES%7b95F2D117-17AB-4944-BF08-87061792CD4D%7d/%7b4B6B890F-5F43-6848-BD22-DD313969A42A%7dtf1639273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208A5A4429E048948C4A1F80D42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F95A2-EAAA-8848-9BA4-1572DC1709D8}"/>
      </w:docPartPr>
      <w:docPartBody>
        <w:p w:rsidR="000C380D" w:rsidRDefault="00A607CA">
          <w:pPr>
            <w:pStyle w:val="D7208A5A4429E048948C4A1F80D425BF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5EE6B8363ED9C4429A37D94A92E53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7102C-7E30-BA45-9C1A-316002F5DDAC}"/>
      </w:docPartPr>
      <w:docPartBody>
        <w:p w:rsidR="000C380D" w:rsidRDefault="00A607CA">
          <w:pPr>
            <w:pStyle w:val="5EE6B8363ED9C4429A37D94A92E53E5A"/>
          </w:pPr>
          <w:r>
            <w:rPr>
              <w:lang w:bidi="es-ES"/>
            </w:rPr>
            <w:t>Nombre del destinatario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CA"/>
    <w:rsid w:val="000C380D"/>
    <w:rsid w:val="00A607CA"/>
    <w:rsid w:val="00F6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208A5A4429E048948C4A1F80D425BF">
    <w:name w:val="D7208A5A4429E048948C4A1F80D425BF"/>
  </w:style>
  <w:style w:type="paragraph" w:customStyle="1" w:styleId="ED1712053DE4FA44BB91BA0F9F7E80A9">
    <w:name w:val="ED1712053DE4FA44BB91BA0F9F7E80A9"/>
  </w:style>
  <w:style w:type="paragraph" w:customStyle="1" w:styleId="386CEB7F5DD9154598C014095B2BD40A">
    <w:name w:val="386CEB7F5DD9154598C014095B2BD40A"/>
  </w:style>
  <w:style w:type="paragraph" w:customStyle="1" w:styleId="22756F6B6B83C3438BB45392A2208E3D">
    <w:name w:val="22756F6B6B83C3438BB45392A2208E3D"/>
  </w:style>
  <w:style w:type="paragraph" w:customStyle="1" w:styleId="5EE6B8363ED9C4429A37D94A92E53E5A">
    <w:name w:val="5EE6B8363ED9C4429A37D94A92E53E5A"/>
  </w:style>
  <w:style w:type="paragraph" w:customStyle="1" w:styleId="DC95367C77D89F48B017425C8D2C85DD">
    <w:name w:val="DC95367C77D89F48B017425C8D2C85DD"/>
  </w:style>
  <w:style w:type="paragraph" w:customStyle="1" w:styleId="A1489DFDC7CA274BAB10D9E944FE305D">
    <w:name w:val="A1489DFDC7CA274BAB10D9E944FE305D"/>
  </w:style>
  <w:style w:type="paragraph" w:customStyle="1" w:styleId="D57D26292A045644A191856EDE7F9DF2">
    <w:name w:val="D57D26292A045644A191856EDE7F9DF2"/>
  </w:style>
  <w:style w:type="paragraph" w:customStyle="1" w:styleId="B876A4B6B178044CB271562C48B478D4">
    <w:name w:val="B876A4B6B178044CB271562C48B478D4"/>
  </w:style>
  <w:style w:type="paragraph" w:customStyle="1" w:styleId="66AA0FD4F6FE4840B5B01E0D468C063B">
    <w:name w:val="66AA0FD4F6FE4840B5B01E0D468C063B"/>
  </w:style>
  <w:style w:type="paragraph" w:customStyle="1" w:styleId="A6285134F725424F8A578CB49F0D94B1">
    <w:name w:val="A6285134F725424F8A578CB49F0D94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{4B6B890F-5F43-6848-BD22-DD313969A42A}tf16392739.dotx</Template>
  <TotalTime>24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sami 5</dc:subject>
  <dc:creator>karmika spa software 77.276.497-9</dc:creator>
  <cp:keywords/>
  <dc:description/>
  <cp:lastModifiedBy>Microsoft Office User</cp:lastModifiedBy>
  <cp:revision>3</cp:revision>
  <cp:lastPrinted>2022-02-02T11:09:00Z</cp:lastPrinted>
  <dcterms:created xsi:type="dcterms:W3CDTF">2022-01-22T20:40:00Z</dcterms:created>
  <dcterms:modified xsi:type="dcterms:W3CDTF">2022-02-03T05:21:00Z</dcterms:modified>
</cp:coreProperties>
</file>